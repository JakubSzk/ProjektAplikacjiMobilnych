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5"/>
        <w:gridCol w:w="7"/>
      </w:tblGrid>
      <w:tr w:rsidR="000C2633" w:rsidRPr="00EA7099" w14:paraId="58B50750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Nagwek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3DC6458F" w14:textId="61ABB080" w:rsidR="000C2633" w:rsidRPr="00EA7099" w:rsidRDefault="005F0A6E">
            <w:r>
              <w:t>Jakub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Nagwek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4958E6E9" w:rsidR="000C2633" w:rsidRPr="00EA7099" w:rsidRDefault="005F0A6E">
            <w:r>
              <w:t>330065</w:t>
            </w:r>
          </w:p>
        </w:tc>
      </w:tr>
      <w:tr w:rsidR="000C2633" w:rsidRPr="00EA7099" w14:paraId="7EDE19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Nagwek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2957C04E" w14:textId="33D8C057" w:rsidR="000C2633" w:rsidRPr="00EA7099" w:rsidRDefault="005F0A6E">
            <w:r>
              <w:t>Szklarz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Nagwek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0A389B61" w:rsidR="000C2633" w:rsidRPr="00EA7099" w:rsidRDefault="008E7914">
            <w:r>
              <w:t>PAM</w:t>
            </w:r>
          </w:p>
        </w:tc>
      </w:tr>
      <w:tr w:rsidR="000C2633" w:rsidRPr="00EA7099" w14:paraId="32C77BD6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4BF584B3" w:rsidR="000C2633" w:rsidRPr="00EA7099" w:rsidRDefault="005642DE" w:rsidP="00973885">
            <w:pPr>
              <w:pStyle w:val="Nagwek2"/>
            </w:pPr>
            <w:r>
              <w:rPr>
                <w:lang w:bidi="pl-PL"/>
              </w:rPr>
              <w:t>Link do projektu (</w:t>
            </w:r>
            <w:proofErr w:type="spellStart"/>
            <w:r>
              <w:rPr>
                <w:lang w:bidi="pl-PL"/>
              </w:rPr>
              <w:t>Github</w:t>
            </w:r>
            <w:proofErr w:type="spellEnd"/>
            <w:r>
              <w:rPr>
                <w:lang w:bidi="pl-PL"/>
              </w:rPr>
              <w:t>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A94968E" w14:textId="513ADEE8" w:rsidR="000C2633" w:rsidRPr="00EA7099" w:rsidRDefault="00745018">
            <w:hyperlink r:id="rId8" w:history="1">
              <w:r w:rsidRPr="00807A86">
                <w:rPr>
                  <w:rStyle w:val="Hipercze"/>
                </w:rPr>
                <w:t>https://github.com/JakubSzk/ProjektAplikacjiMobilnych</w:t>
              </w:r>
            </w:hyperlink>
          </w:p>
        </w:tc>
        <w:tc>
          <w:tcPr>
            <w:tcW w:w="2072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Nagwek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3957C50A" w:rsidR="000C2633" w:rsidRPr="00EA7099" w:rsidRDefault="005F0A6E">
            <w:r>
              <w:t>2023</w:t>
            </w:r>
            <w:r w:rsidR="008B4EEB">
              <w:t>/</w:t>
            </w:r>
            <w:r>
              <w:t>2024</w:t>
            </w:r>
          </w:p>
        </w:tc>
      </w:tr>
      <w:tr w:rsidR="000C2633" w:rsidRPr="00EA7099" w14:paraId="49BE963E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Nagwek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FE48ADF" w14:textId="315AE0A9" w:rsidR="000C2633" w:rsidRPr="00EA7099" w:rsidRDefault="00745018">
            <w:r>
              <w:t>5,0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Nagwek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38A2370C" w:rsidR="000C2633" w:rsidRPr="00EA7099" w:rsidRDefault="005F0A6E">
            <w:r>
              <w:t>L</w:t>
            </w:r>
            <w:r w:rsidR="008B4EEB">
              <w:t>etni</w:t>
            </w:r>
          </w:p>
        </w:tc>
      </w:tr>
      <w:tr w:rsidR="000C2633" w:rsidRPr="00EA7099" w14:paraId="5923FE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Nagwek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4078201D" w14:textId="03EF4F2D" w:rsidR="0059793D" w:rsidRPr="00EA7099" w:rsidRDefault="005F0A6E">
            <w:r>
              <w:t>2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Nagwek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3854BE0" w14:textId="77777777" w:rsidR="000C2633" w:rsidRDefault="00246F93">
            <w:r>
              <w:t>1/2/3</w:t>
            </w:r>
          </w:p>
          <w:p w14:paraId="2AE2C81E" w14:textId="60C6DE83" w:rsidR="00246F93" w:rsidRPr="00EA7099" w:rsidRDefault="00246F93">
            <w:r>
              <w:t>dzień zajęć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Nagwek2"/>
            </w:pPr>
            <w:r>
              <w:t>Technologie</w:t>
            </w:r>
          </w:p>
        </w:tc>
      </w:tr>
    </w:tbl>
    <w:tbl>
      <w:tblPr>
        <w:tblStyle w:val="Siatkatabelijasna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 w:rsidR="000C2633" w:rsidRPr="00EA7099" w14:paraId="79B1BBD8" w14:textId="77777777" w:rsidTr="00C55143">
        <w:trPr>
          <w:trHeight w:val="1937"/>
        </w:trPr>
        <w:tc>
          <w:tcPr>
            <w:tcW w:w="4675" w:type="dxa"/>
          </w:tcPr>
          <w:p w14:paraId="09A26F21" w14:textId="16865F0B" w:rsidR="000C2633" w:rsidRPr="00EA7099" w:rsidRDefault="005642DE" w:rsidP="005642DE">
            <w:pPr>
              <w:pStyle w:val="Nagwek1"/>
            </w:pPr>
            <w:r>
              <w:rPr>
                <w:lang w:bidi="pl-PL"/>
              </w:rPr>
              <w:t xml:space="preserve">Środowiska Programistyczne: </w:t>
            </w:r>
            <w:r w:rsidR="00745018">
              <w:rPr>
                <w:lang w:bidi="pl-PL"/>
              </w:rPr>
              <w:t>Android, Kotlin</w:t>
            </w:r>
            <w:r w:rsidR="00135046">
              <w:rPr>
                <w:lang w:bidi="pl-PL"/>
              </w:rPr>
              <w:t xml:space="preserve">, </w:t>
            </w:r>
            <w:proofErr w:type="spellStart"/>
            <w:r w:rsidR="00135046">
              <w:rPr>
                <w:lang w:bidi="pl-PL"/>
              </w:rPr>
              <w:t>Compose</w:t>
            </w:r>
            <w:proofErr w:type="spellEnd"/>
            <w:r w:rsidR="00135046">
              <w:rPr>
                <w:lang w:bidi="pl-PL"/>
              </w:rPr>
              <w:t xml:space="preserve">, SQL, </w:t>
            </w:r>
            <w:proofErr w:type="spellStart"/>
            <w:r w:rsidR="00135046">
              <w:rPr>
                <w:lang w:bidi="pl-PL"/>
              </w:rPr>
              <w:t>Python</w:t>
            </w:r>
            <w:proofErr w:type="spellEnd"/>
          </w:p>
        </w:tc>
        <w:tc>
          <w:tcPr>
            <w:tcW w:w="4682" w:type="dxa"/>
          </w:tcPr>
          <w:p w14:paraId="378E00A2" w14:textId="14F50D5A" w:rsidR="000C2633" w:rsidRPr="00EA7099" w:rsidRDefault="005642DE" w:rsidP="00973885">
            <w:pPr>
              <w:pStyle w:val="Nagwek1"/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  <w:r w:rsidR="00135046">
              <w:rPr>
                <w:lang w:bidi="pl-PL"/>
              </w:rPr>
              <w:t xml:space="preserve"> </w:t>
            </w:r>
            <w:r w:rsidR="00135046" w:rsidRPr="00135046">
              <w:rPr>
                <w:lang w:bidi="pl-PL"/>
              </w:rPr>
              <w:t>ROOM, ANDROID, COMPOSE, KOTLIN</w:t>
            </w:r>
          </w:p>
          <w:p w14:paraId="6F816FCE" w14:textId="11C0CF12" w:rsidR="00E00E9F" w:rsidRDefault="00E00E9F" w:rsidP="003241AA"/>
          <w:p w14:paraId="2CD4A275" w14:textId="3BBAD24D" w:rsidR="005D3C78" w:rsidRDefault="005D3C78" w:rsidP="003241AA"/>
          <w:p w14:paraId="12F2959A" w14:textId="77777777" w:rsidR="005D3C78" w:rsidRDefault="005D3C78" w:rsidP="003241AA"/>
          <w:p w14:paraId="5B10A341" w14:textId="343B7F20" w:rsidR="005642DE" w:rsidRPr="008B4EEB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 w:rsidRPr="008B4EEB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Architektura:</w:t>
            </w:r>
            <w:r w:rsidR="00135046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 xml:space="preserve"> MVVM</w:t>
            </w:r>
          </w:p>
          <w:p w14:paraId="3226E9AF" w14:textId="77777777" w:rsidR="005642DE" w:rsidRDefault="005642DE" w:rsidP="003241AA"/>
          <w:p w14:paraId="5F0FBC25" w14:textId="19DFB3D8" w:rsidR="005642DE" w:rsidRPr="00EA7099" w:rsidRDefault="005642DE" w:rsidP="003241AA"/>
        </w:tc>
      </w:tr>
    </w:tbl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Nagwek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057539AF" w14:textId="74C1C25B" w:rsidR="00ED51E4" w:rsidRDefault="00ED51E4" w:rsidP="00ED51E4">
            <w:pPr>
              <w:pStyle w:val="Nagwek1"/>
            </w:pPr>
            <w:r>
              <w:t>Krótkie podsumowanie aplikacji:</w:t>
            </w:r>
            <w:r w:rsidR="00135046">
              <w:t xml:space="preserve"> Na ekranie głównym będą widoczne partie mięśniowe na których zaznaczone kolorami będzie jak dużo ćwiczeń na poszczególne mięśnie użytkownik wykonał w ciągu ostatnich 30 dni. Po kliknięciu będzie można zobaczyć podgląd wykonanych ćwiczeń dla naciśniętego mięśnia. Drugą funkcjonalnością będzie lista wykonanych treningów i możliwość dodania kolejnych. Wybierać ćwiczenia będzie można z biblioteki zapisanych ćwiczeń gdzie określamy jakie partie mięśniowe ćwiczą i jaką pracę wykonuję powtórzenie. By dodatkowo zmotywować użytkownika do ćwiczeń wykorzystamy funkcję osiągnięć oraz statystyk.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Nagwek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5B57A76E" w14:textId="77777777" w:rsidR="00ED51E4" w:rsidRDefault="00ED51E4" w:rsidP="00ED51E4">
            <w:pPr>
              <w:pStyle w:val="Nagwek1"/>
            </w:pPr>
            <w:r>
              <w:t>Opis Dostarczanych Funkcjonalności:</w:t>
            </w:r>
            <w:r w:rsidR="00594EAC">
              <w:t xml:space="preserve"> </w:t>
            </w:r>
          </w:p>
          <w:p w14:paraId="001B6D65" w14:textId="77777777" w:rsidR="00135046" w:rsidRDefault="00135046" w:rsidP="00135046">
            <w:pPr>
              <w:pStyle w:val="Nagwek1"/>
              <w:numPr>
                <w:ilvl w:val="0"/>
                <w:numId w:val="13"/>
              </w:numPr>
            </w:pPr>
            <w:r>
              <w:t>Historia treningów</w:t>
            </w:r>
          </w:p>
          <w:p w14:paraId="6FB52AE0" w14:textId="5B47CAAA" w:rsidR="00135046" w:rsidRDefault="00135046" w:rsidP="00135046">
            <w:pPr>
              <w:pStyle w:val="Nagwek1"/>
              <w:numPr>
                <w:ilvl w:val="0"/>
                <w:numId w:val="13"/>
              </w:numPr>
            </w:pPr>
            <w:r>
              <w:t xml:space="preserve">Stopień </w:t>
            </w:r>
            <w:r w:rsidR="00C55143">
              <w:t>obciążenia</w:t>
            </w:r>
            <w:r>
              <w:t xml:space="preserve"> danych partii mięśni</w:t>
            </w:r>
          </w:p>
          <w:p w14:paraId="6307DB93" w14:textId="77777777" w:rsidR="00135046" w:rsidRDefault="00135046" w:rsidP="00135046">
            <w:pPr>
              <w:pStyle w:val="Nagwek1"/>
              <w:numPr>
                <w:ilvl w:val="0"/>
                <w:numId w:val="13"/>
              </w:numPr>
            </w:pPr>
            <w:r>
              <w:t>Biblioteka ćwiczeń</w:t>
            </w:r>
          </w:p>
          <w:p w14:paraId="6FB422E0" w14:textId="77777777" w:rsidR="00135046" w:rsidRDefault="00135046" w:rsidP="00135046">
            <w:pPr>
              <w:pStyle w:val="Nagwek1"/>
              <w:numPr>
                <w:ilvl w:val="0"/>
                <w:numId w:val="13"/>
              </w:numPr>
            </w:pPr>
            <w:r>
              <w:t>Statystyki</w:t>
            </w:r>
          </w:p>
          <w:p w14:paraId="7D6D6028" w14:textId="4B56A71D" w:rsidR="00135046" w:rsidRPr="00EA7099" w:rsidRDefault="00135046" w:rsidP="00C55143">
            <w:pPr>
              <w:pStyle w:val="Nagwek1"/>
              <w:numPr>
                <w:ilvl w:val="0"/>
                <w:numId w:val="13"/>
              </w:numPr>
            </w:pPr>
            <w:r>
              <w:t>Osiągnięcia</w:t>
            </w:r>
          </w:p>
        </w:tc>
      </w:tr>
      <w:tr w:rsidR="00ED51E4" w:rsidRPr="00EA7099" w14:paraId="187AB05E" w14:textId="77777777" w:rsidTr="00C55143">
        <w:trPr>
          <w:trHeight w:val="284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Nagwek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EA7099" w14:paraId="708E59C1" w14:textId="77777777" w:rsidTr="00C55143">
        <w:trPr>
          <w:trHeight w:val="1523"/>
        </w:trPr>
        <w:tc>
          <w:tcPr>
            <w:tcW w:w="9357" w:type="dxa"/>
            <w:tcMar>
              <w:bottom w:w="115" w:type="dxa"/>
            </w:tcMar>
          </w:tcPr>
          <w:p w14:paraId="09AA97CD" w14:textId="319AB5F2" w:rsidR="00ED51E4" w:rsidRDefault="00C55143" w:rsidP="00ED51E4">
            <w:pPr>
              <w:pStyle w:val="Nagwek1"/>
            </w:pPr>
            <w:r>
              <w:t>Strony poświęcone zdrowiu i sportowi.</w:t>
            </w:r>
          </w:p>
        </w:tc>
      </w:tr>
    </w:tbl>
    <w:tbl>
      <w:tblPr>
        <w:tblStyle w:val="Siatkatabelijasna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547"/>
        <w:gridCol w:w="2398"/>
        <w:gridCol w:w="1571"/>
        <w:gridCol w:w="2834"/>
      </w:tblGrid>
      <w:tr w:rsidR="000C2633" w:rsidRPr="00EA7099" w14:paraId="7E113CAF" w14:textId="77777777" w:rsidTr="008B4EEB">
        <w:tc>
          <w:tcPr>
            <w:tcW w:w="2547" w:type="dxa"/>
            <w:tcBorders>
              <w:top w:val="nil"/>
            </w:tcBorders>
            <w:shd w:val="clear" w:color="auto" w:fill="D9D9D9" w:themeFill="background1" w:themeFillShade="D9"/>
          </w:tcPr>
          <w:p w14:paraId="1A2B0A96" w14:textId="05B4E7C8" w:rsidR="000C2633" w:rsidRPr="00EA7099" w:rsidRDefault="008B4EEB" w:rsidP="00973885">
            <w:pPr>
              <w:spacing w:after="0"/>
            </w:pPr>
            <w:r>
              <w:rPr>
                <w:lang w:bidi="pl-PL"/>
              </w:rP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398" w:type="dxa"/>
            <w:tcBorders>
              <w:top w:val="nil"/>
            </w:tcBorders>
          </w:tcPr>
          <w:p w14:paraId="0041D6F1" w14:textId="722C6079" w:rsidR="000C2633" w:rsidRPr="00EA7099" w:rsidRDefault="005F0A6E" w:rsidP="00973885">
            <w:pPr>
              <w:spacing w:after="0"/>
            </w:pPr>
            <w:r>
              <w:t>Jakub Szklarz</w:t>
            </w:r>
          </w:p>
        </w:tc>
        <w:tc>
          <w:tcPr>
            <w:tcW w:w="1571" w:type="dxa"/>
            <w:tcBorders>
              <w:top w:val="nil"/>
            </w:tcBorders>
            <w:shd w:val="clear" w:color="auto" w:fill="D9D9D9" w:themeFill="background1" w:themeFillShade="D9"/>
          </w:tcPr>
          <w:p w14:paraId="78DF82BC" w14:textId="4909F81C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  <w:tcBorders>
              <w:top w:val="nil"/>
            </w:tcBorders>
          </w:tcPr>
          <w:p w14:paraId="31A7666D" w14:textId="79F43B2C" w:rsidR="000C2633" w:rsidRPr="00EA7099" w:rsidRDefault="005F0A6E" w:rsidP="00973885">
            <w:pPr>
              <w:spacing w:after="0"/>
            </w:pPr>
            <w:r>
              <w:t>330065</w:t>
            </w:r>
          </w:p>
        </w:tc>
      </w:tr>
      <w:tr w:rsidR="000C2633" w:rsidRPr="00EA7099" w14:paraId="08D7E286" w14:textId="77777777" w:rsidTr="008B4EEB">
        <w:tc>
          <w:tcPr>
            <w:tcW w:w="2547" w:type="dxa"/>
            <w:shd w:val="clear" w:color="auto" w:fill="D9D9D9" w:themeFill="background1" w:themeFillShade="D9"/>
          </w:tcPr>
          <w:p w14:paraId="765204A6" w14:textId="715A64F3" w:rsidR="000C2633" w:rsidRPr="00EA7099" w:rsidRDefault="008B4EEB" w:rsidP="00973885">
            <w:pPr>
              <w:spacing w:after="0"/>
            </w:pPr>
            <w: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398" w:type="dxa"/>
          </w:tcPr>
          <w:p w14:paraId="438956E8" w14:textId="4E6FAD9B" w:rsidR="000C2633" w:rsidRPr="00EA7099" w:rsidRDefault="005F0A6E" w:rsidP="00973885">
            <w:pPr>
              <w:spacing w:after="0"/>
            </w:pPr>
            <w:r>
              <w:t xml:space="preserve">Konrad </w:t>
            </w:r>
            <w:proofErr w:type="spellStart"/>
            <w:r>
              <w:t>Fituch</w:t>
            </w:r>
            <w:proofErr w:type="spellEnd"/>
          </w:p>
        </w:tc>
        <w:tc>
          <w:tcPr>
            <w:tcW w:w="1571" w:type="dxa"/>
            <w:shd w:val="clear" w:color="auto" w:fill="D9D9D9" w:themeFill="background1" w:themeFillShade="D9"/>
          </w:tcPr>
          <w:p w14:paraId="06D7CCD7" w14:textId="355FEDB6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</w:tcPr>
          <w:p w14:paraId="1FD9FD51" w14:textId="2A3B47D0" w:rsidR="000C2633" w:rsidRPr="00EA7099" w:rsidRDefault="00594EAC" w:rsidP="00973885">
            <w:pPr>
              <w:spacing w:after="0"/>
            </w:pPr>
            <w:r>
              <w:t>330901</w:t>
            </w:r>
          </w:p>
        </w:tc>
      </w:tr>
    </w:tbl>
    <w:p w14:paraId="3B463D2A" w14:textId="77777777" w:rsidR="006E5F76" w:rsidRPr="00EA7099" w:rsidRDefault="006E5F76" w:rsidP="005D3C78">
      <w:pPr>
        <w:spacing w:after="0"/>
      </w:pPr>
    </w:p>
    <w:sectPr w:rsidR="006E5F76" w:rsidRPr="00EA7099" w:rsidSect="003633EB">
      <w:headerReference w:type="default" r:id="rId9"/>
      <w:footerReference w:type="default" r:id="rId10"/>
      <w:headerReference w:type="first" r:id="rId11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8C1CE" w14:textId="77777777" w:rsidR="003633EB" w:rsidRDefault="003633EB">
      <w:pPr>
        <w:spacing w:before="0" w:after="0"/>
      </w:pPr>
      <w:r>
        <w:separator/>
      </w:r>
    </w:p>
  </w:endnote>
  <w:endnote w:type="continuationSeparator" w:id="0">
    <w:p w14:paraId="2A03DA25" w14:textId="77777777" w:rsidR="003633EB" w:rsidRDefault="003633E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051D" w14:textId="77777777" w:rsidR="000C2633" w:rsidRDefault="008A6F05">
    <w:pPr>
      <w:pStyle w:val="Stopka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2C377" w14:textId="77777777" w:rsidR="003633EB" w:rsidRDefault="003633EB">
      <w:pPr>
        <w:spacing w:before="0" w:after="0"/>
      </w:pPr>
      <w:r>
        <w:separator/>
      </w:r>
    </w:p>
  </w:footnote>
  <w:footnote w:type="continuationSeparator" w:id="0">
    <w:p w14:paraId="185DC58F" w14:textId="77777777" w:rsidR="003633EB" w:rsidRDefault="003633E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17AD" w14:textId="00038E62" w:rsidR="000C2633" w:rsidRPr="005D3C78" w:rsidRDefault="000C2633" w:rsidP="005D3C78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0C1" w14:textId="02B0B3C9" w:rsidR="000C2633" w:rsidRDefault="008A6F05">
    <w:pPr>
      <w:pStyle w:val="Nagwek"/>
    </w:pPr>
    <w:r>
      <w:rPr>
        <w:lang w:bidi="pl-PL"/>
      </w:rPr>
      <w:t xml:space="preserve"> </w:t>
    </w:r>
    <w:sdt>
      <w:sdtPr>
        <w:alias w:val="Nazwa firmy:"/>
        <w:tag w:val="Nazwa firmy:"/>
        <w:id w:val="1671911878"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Content>
        <w:proofErr w:type="spellStart"/>
        <w:r w:rsidR="00C55143">
          <w:t>GymBro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5082C"/>
    <w:multiLevelType w:val="hybridMultilevel"/>
    <w:tmpl w:val="6AD4CA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399257">
    <w:abstractNumId w:val="12"/>
  </w:num>
  <w:num w:numId="2" w16cid:durableId="87234448">
    <w:abstractNumId w:val="10"/>
  </w:num>
  <w:num w:numId="3" w16cid:durableId="743648409">
    <w:abstractNumId w:val="9"/>
  </w:num>
  <w:num w:numId="4" w16cid:durableId="455178197">
    <w:abstractNumId w:val="8"/>
  </w:num>
  <w:num w:numId="5" w16cid:durableId="480998961">
    <w:abstractNumId w:val="7"/>
  </w:num>
  <w:num w:numId="6" w16cid:durableId="1138767848">
    <w:abstractNumId w:val="6"/>
  </w:num>
  <w:num w:numId="7" w16cid:durableId="29230383">
    <w:abstractNumId w:val="5"/>
  </w:num>
  <w:num w:numId="8" w16cid:durableId="549078289">
    <w:abstractNumId w:val="4"/>
  </w:num>
  <w:num w:numId="9" w16cid:durableId="182482526">
    <w:abstractNumId w:val="3"/>
  </w:num>
  <w:num w:numId="10" w16cid:durableId="551767157">
    <w:abstractNumId w:val="2"/>
  </w:num>
  <w:num w:numId="11" w16cid:durableId="317808746">
    <w:abstractNumId w:val="1"/>
  </w:num>
  <w:num w:numId="12" w16cid:durableId="2103911612">
    <w:abstractNumId w:val="0"/>
  </w:num>
  <w:num w:numId="13" w16cid:durableId="5569352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B4B3F"/>
    <w:rsid w:val="000C2633"/>
    <w:rsid w:val="00135046"/>
    <w:rsid w:val="001A40E4"/>
    <w:rsid w:val="001B2073"/>
    <w:rsid w:val="001C09BA"/>
    <w:rsid w:val="001E59CF"/>
    <w:rsid w:val="002152F7"/>
    <w:rsid w:val="00217576"/>
    <w:rsid w:val="00246F93"/>
    <w:rsid w:val="002F1DBC"/>
    <w:rsid w:val="003241AA"/>
    <w:rsid w:val="00330120"/>
    <w:rsid w:val="00342CDD"/>
    <w:rsid w:val="003633EB"/>
    <w:rsid w:val="00363A6A"/>
    <w:rsid w:val="00381759"/>
    <w:rsid w:val="00403AAB"/>
    <w:rsid w:val="00434222"/>
    <w:rsid w:val="004E1A15"/>
    <w:rsid w:val="00521A90"/>
    <w:rsid w:val="005443BE"/>
    <w:rsid w:val="005642DE"/>
    <w:rsid w:val="00594EAC"/>
    <w:rsid w:val="0059793D"/>
    <w:rsid w:val="005D3C78"/>
    <w:rsid w:val="005E3543"/>
    <w:rsid w:val="005F0A6E"/>
    <w:rsid w:val="006228EE"/>
    <w:rsid w:val="00635407"/>
    <w:rsid w:val="0066002F"/>
    <w:rsid w:val="006A0C25"/>
    <w:rsid w:val="006E5F76"/>
    <w:rsid w:val="00745018"/>
    <w:rsid w:val="00757CBF"/>
    <w:rsid w:val="00761239"/>
    <w:rsid w:val="00795023"/>
    <w:rsid w:val="00802707"/>
    <w:rsid w:val="008156CB"/>
    <w:rsid w:val="008527F0"/>
    <w:rsid w:val="008A6F05"/>
    <w:rsid w:val="008B4EEB"/>
    <w:rsid w:val="008E7914"/>
    <w:rsid w:val="009541C6"/>
    <w:rsid w:val="00973885"/>
    <w:rsid w:val="00991989"/>
    <w:rsid w:val="009C667F"/>
    <w:rsid w:val="009C7DE8"/>
    <w:rsid w:val="00A5036B"/>
    <w:rsid w:val="00A63436"/>
    <w:rsid w:val="00A670F2"/>
    <w:rsid w:val="00B42047"/>
    <w:rsid w:val="00B62E42"/>
    <w:rsid w:val="00B8392C"/>
    <w:rsid w:val="00BC7D19"/>
    <w:rsid w:val="00C07439"/>
    <w:rsid w:val="00C26D0F"/>
    <w:rsid w:val="00C5493D"/>
    <w:rsid w:val="00C55143"/>
    <w:rsid w:val="00C97885"/>
    <w:rsid w:val="00CA1C12"/>
    <w:rsid w:val="00CA7DE2"/>
    <w:rsid w:val="00CD4BA3"/>
    <w:rsid w:val="00D7348B"/>
    <w:rsid w:val="00DA2EA0"/>
    <w:rsid w:val="00DB2101"/>
    <w:rsid w:val="00E00E9F"/>
    <w:rsid w:val="00E553AA"/>
    <w:rsid w:val="00E64ACA"/>
    <w:rsid w:val="00E7117C"/>
    <w:rsid w:val="00E8273B"/>
    <w:rsid w:val="00EA0EB4"/>
    <w:rsid w:val="00EA7099"/>
    <w:rsid w:val="00ED51E4"/>
    <w:rsid w:val="00F37398"/>
    <w:rsid w:val="00F42096"/>
    <w:rsid w:val="00F5388D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40E4"/>
  </w:style>
  <w:style w:type="paragraph" w:styleId="Nagwek1">
    <w:name w:val="heading 1"/>
    <w:basedOn w:val="Normalny"/>
    <w:link w:val="Nagwek1Znak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semiHidden/>
    <w:unhideWhenUsed/>
    <w:qFormat/>
    <w:rPr>
      <w:b/>
      <w:bCs/>
      <w:i/>
      <w:iCs/>
      <w:spacing w:val="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punktowana">
    <w:name w:val="List Bullet"/>
    <w:basedOn w:val="Normalny"/>
    <w:uiPriority w:val="10"/>
    <w:pPr>
      <w:numPr>
        <w:numId w:val="3"/>
      </w:numPr>
    </w:pPr>
  </w:style>
  <w:style w:type="paragraph" w:styleId="Listanumerowana">
    <w:name w:val="List Number"/>
    <w:basedOn w:val="Normalny"/>
    <w:uiPriority w:val="10"/>
    <w:pPr>
      <w:numPr>
        <w:numId w:val="4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eastAsiaTheme="minorHAnsi"/>
      <w:lang w:eastAsia="en-US"/>
    </w:rPr>
  </w:style>
  <w:style w:type="paragraph" w:styleId="Bezodstpw">
    <w:name w:val="No Spacing"/>
    <w:uiPriority w:val="1"/>
    <w:semiHidden/>
    <w:unhideWhenUsed/>
    <w:qFormat/>
    <w:pPr>
      <w:spacing w:before="0" w:after="0"/>
    </w:pPr>
  </w:style>
  <w:style w:type="paragraph" w:styleId="Stopka">
    <w:name w:val="footer"/>
    <w:basedOn w:val="Normalny"/>
    <w:link w:val="StopkaZnak"/>
    <w:uiPriority w:val="99"/>
    <w:unhideWhenUsed/>
  </w:style>
  <w:style w:type="character" w:customStyle="1" w:styleId="StopkaZnak">
    <w:name w:val="Stopka Znak"/>
    <w:basedOn w:val="Domylnaczcionkaakapitu"/>
    <w:link w:val="Stopka"/>
    <w:uiPriority w:val="99"/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keepNext/>
      <w:outlineLvl w:val="9"/>
    </w:pPr>
  </w:style>
  <w:style w:type="paragraph" w:styleId="Nagwek">
    <w:name w:val="header"/>
    <w:basedOn w:val="Normalny"/>
    <w:link w:val="NagwekZnak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NagwekZnak">
    <w:name w:val="Nagłówek Znak"/>
    <w:basedOn w:val="Domylnaczcionkaakapitu"/>
    <w:link w:val="Nagwek"/>
    <w:uiPriority w:val="99"/>
    <w:rPr>
      <w:b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Zwykatabela4">
    <w:name w:val="Plain Table 4"/>
    <w:basedOn w:val="Standardowy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szCs w:val="26"/>
    </w:rPr>
  </w:style>
  <w:style w:type="table" w:styleId="Zwykatabela1">
    <w:name w:val="Plain Table 1"/>
    <w:basedOn w:val="Standardowy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1A40E4"/>
    <w:rPr>
      <w:i/>
      <w:iCs/>
      <w:color w:val="365F91" w:themeColor="accent1" w:themeShade="BF"/>
    </w:rPr>
  </w:style>
  <w:style w:type="paragraph" w:styleId="Tekstblokowy">
    <w:name w:val="Block Text"/>
    <w:basedOn w:val="Normalny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Uwydatnienie">
    <w:name w:val="Emphasis"/>
    <w:basedOn w:val="Domylnaczcionkaakapitu"/>
    <w:uiPriority w:val="20"/>
    <w:semiHidden/>
    <w:unhideWhenUsed/>
    <w:qFormat/>
    <w:rsid w:val="005443BE"/>
    <w:rPr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kapitzlist">
    <w:name w:val="List Paragraph"/>
    <w:basedOn w:val="Normalny"/>
    <w:uiPriority w:val="34"/>
    <w:semiHidden/>
    <w:unhideWhenUsed/>
    <w:qFormat/>
    <w:rsid w:val="005443B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5443BE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semiHidden/>
    <w:unhideWhenUsed/>
    <w:qFormat/>
    <w:rsid w:val="005443BE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ytu">
    <w:name w:val="Title"/>
    <w:basedOn w:val="Normalny"/>
    <w:next w:val="Normalny"/>
    <w:link w:val="TytuZnak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42DE"/>
    <w:pPr>
      <w:spacing w:before="0"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42DE"/>
  </w:style>
  <w:style w:type="character" w:styleId="Odwoanieprzypisukocowego">
    <w:name w:val="endnote reference"/>
    <w:basedOn w:val="Domylnaczcionkaakapitu"/>
    <w:uiPriority w:val="99"/>
    <w:semiHidden/>
    <w:unhideWhenUsed/>
    <w:rsid w:val="005642DE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745018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45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kubSzk/ProjektAplikacjiMobilny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GymRat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Formularz opisu stanowiska.dotx</Template>
  <TotalTime>1</TotalTime>
  <Pages>1</Pages>
  <Words>205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kuba szklarz</cp:lastModifiedBy>
  <cp:revision>2</cp:revision>
  <dcterms:created xsi:type="dcterms:W3CDTF">2024-03-10T18:16:00Z</dcterms:created>
  <dcterms:modified xsi:type="dcterms:W3CDTF">2024-03-10T18:16:00Z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